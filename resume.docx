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E7FC32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52276F" w14:textId="6809CE9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BBF85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60E2C6" w14:textId="2CF746EE" w:rsidR="001B2ABD" w:rsidRDefault="005C359F" w:rsidP="001B2ABD">
            <w:pPr>
              <w:pStyle w:val="Title"/>
            </w:pPr>
            <w:r>
              <w:t>Aakarsh walia</w:t>
            </w:r>
          </w:p>
          <w:p w14:paraId="18E89A9A" w14:textId="731A325A" w:rsidR="001B2ABD" w:rsidRDefault="001B2ABD" w:rsidP="001B2ABD">
            <w:pPr>
              <w:pStyle w:val="Subtitle"/>
            </w:pPr>
          </w:p>
        </w:tc>
      </w:tr>
      <w:tr w:rsidR="001B2ABD" w14:paraId="6567B19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5D623D0E8974E4283A44131FC151D94"/>
              </w:placeholder>
              <w:temporary/>
              <w:showingPlcHdr/>
              <w15:appearance w15:val="hidden"/>
            </w:sdtPr>
            <w:sdtEndPr/>
            <w:sdtContent>
              <w:p w14:paraId="766EE51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6561B5" w14:textId="042F2EA9" w:rsidR="00036450" w:rsidRDefault="00217B07" w:rsidP="00217B07">
            <w:r>
              <w:t>My name is Aakarsh Walia and</w:t>
            </w:r>
          </w:p>
          <w:p w14:paraId="68384926" w14:textId="1641880B" w:rsidR="00217B07" w:rsidRDefault="00217B07" w:rsidP="00217B07">
            <w:r>
              <w:t>I am a cs sophomore student at</w:t>
            </w:r>
          </w:p>
          <w:p w14:paraId="211DB814" w14:textId="245624B1" w:rsidR="00217B07" w:rsidRDefault="00217B07" w:rsidP="00217B07">
            <w:r>
              <w:t>Thapar Institute of engineering and technology, Patiala.</w:t>
            </w:r>
          </w:p>
          <w:p w14:paraId="5B6251B7" w14:textId="77777777" w:rsidR="00036450" w:rsidRDefault="00036450" w:rsidP="00036450"/>
          <w:sdt>
            <w:sdtPr>
              <w:id w:val="-1954003311"/>
              <w:placeholder>
                <w:docPart w:val="CCAFE10352724D25BD82D645198A90A6"/>
              </w:placeholder>
              <w:temporary/>
              <w:showingPlcHdr/>
              <w15:appearance w15:val="hidden"/>
            </w:sdtPr>
            <w:sdtEndPr/>
            <w:sdtContent>
              <w:p w14:paraId="65E5C81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F382DCF99F94C38BAE7D88B8F45211B"/>
              </w:placeholder>
              <w:temporary/>
              <w:showingPlcHdr/>
              <w15:appearance w15:val="hidden"/>
            </w:sdtPr>
            <w:sdtEndPr/>
            <w:sdtContent>
              <w:p w14:paraId="3B395EA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2F075F9" w14:textId="543AAD35" w:rsidR="004D3011" w:rsidRDefault="00217B07" w:rsidP="004D3011">
            <w:r>
              <w:t>7986020318</w:t>
            </w:r>
          </w:p>
          <w:p w14:paraId="7DEA945D" w14:textId="77777777" w:rsidR="004D3011" w:rsidRPr="004D3011" w:rsidRDefault="004D3011" w:rsidP="004D3011"/>
          <w:sdt>
            <w:sdtPr>
              <w:id w:val="67859272"/>
              <w:placeholder>
                <w:docPart w:val="78684401F7C54DF5A5F0ED105D3DC09E"/>
              </w:placeholder>
              <w:temporary/>
              <w:showingPlcHdr/>
              <w15:appearance w15:val="hidden"/>
            </w:sdtPr>
            <w:sdtEndPr/>
            <w:sdtContent>
              <w:p w14:paraId="2B4ABB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D159500" w14:textId="729F220C" w:rsidR="004D3011" w:rsidRPr="00217B07" w:rsidRDefault="00217B07" w:rsidP="004D3011">
            <w:pPr>
              <w:rPr>
                <w:sz w:val="16"/>
                <w:szCs w:val="16"/>
              </w:rPr>
            </w:pPr>
            <w:r w:rsidRPr="00217B07">
              <w:rPr>
                <w:sz w:val="16"/>
                <w:szCs w:val="16"/>
              </w:rPr>
              <w:t>https://personalweb123.herokuapp.com/</w:t>
            </w:r>
          </w:p>
          <w:p w14:paraId="70021609" w14:textId="77777777" w:rsidR="004D3011" w:rsidRDefault="004D3011" w:rsidP="004D3011"/>
          <w:sdt>
            <w:sdtPr>
              <w:id w:val="-240260293"/>
              <w:placeholder>
                <w:docPart w:val="12BA1781DA9847D59B34B02FD1508287"/>
              </w:placeholder>
              <w:temporary/>
              <w:showingPlcHdr/>
              <w15:appearance w15:val="hidden"/>
            </w:sdtPr>
            <w:sdtEndPr/>
            <w:sdtContent>
              <w:p w14:paraId="1B144CF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4DA20CE" w14:textId="4465DBDA" w:rsidR="00036450" w:rsidRPr="00E4381A" w:rsidRDefault="00217B07" w:rsidP="004D3011">
            <w:pPr>
              <w:rPr>
                <w:rStyle w:val="Hyperlink"/>
              </w:rPr>
            </w:pPr>
            <w:r>
              <w:t>awalia60_be21@thapar.edu</w:t>
            </w:r>
          </w:p>
          <w:sdt>
            <w:sdtPr>
              <w:id w:val="-1444214663"/>
              <w:placeholder>
                <w:docPart w:val="42B39B134EC8463E840FA4FA357CEFA2"/>
              </w:placeholder>
              <w:temporary/>
              <w:showingPlcHdr/>
              <w15:appearance w15:val="hidden"/>
            </w:sdtPr>
            <w:sdtEndPr/>
            <w:sdtContent>
              <w:p w14:paraId="6F29870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2F069E" w14:textId="0B1D7FEF" w:rsidR="004D3011" w:rsidRDefault="00217B07" w:rsidP="004D3011">
            <w:r>
              <w:t>Coding</w:t>
            </w:r>
          </w:p>
          <w:p w14:paraId="521DAFD8" w14:textId="3C7496EE" w:rsidR="004D3011" w:rsidRDefault="00217B07" w:rsidP="004D3011">
            <w:r>
              <w:t>Chess</w:t>
            </w:r>
          </w:p>
          <w:p w14:paraId="57EFC024" w14:textId="3856A3AD" w:rsidR="004D3011" w:rsidRDefault="00217B07" w:rsidP="004D3011">
            <w:r>
              <w:t>Badminton</w:t>
            </w:r>
          </w:p>
          <w:p w14:paraId="23AB1AA5" w14:textId="6E08B69E" w:rsidR="004D3011" w:rsidRPr="004D3011" w:rsidRDefault="004D3011" w:rsidP="004D3011"/>
        </w:tc>
        <w:tc>
          <w:tcPr>
            <w:tcW w:w="720" w:type="dxa"/>
          </w:tcPr>
          <w:p w14:paraId="7629DF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EC58F02F88A45E688B7A65710DF7053"/>
              </w:placeholder>
              <w:temporary/>
              <w:showingPlcHdr/>
              <w15:appearance w15:val="hidden"/>
            </w:sdtPr>
            <w:sdtEndPr/>
            <w:sdtContent>
              <w:p w14:paraId="3F643DE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3A8B94B" w14:textId="6F130371" w:rsidR="00036450" w:rsidRDefault="005C359F" w:rsidP="00B359E4">
            <w:pPr>
              <w:pStyle w:val="Heading4"/>
            </w:pPr>
            <w:r>
              <w:t>Thapar University, Patiala</w:t>
            </w:r>
          </w:p>
          <w:p w14:paraId="5F103C74" w14:textId="0A11FC91" w:rsidR="005C359F" w:rsidRPr="005C359F" w:rsidRDefault="005C359F" w:rsidP="005C359F">
            <w:r>
              <w:t>Bachelors in Computer Engineering</w:t>
            </w:r>
          </w:p>
          <w:p w14:paraId="7AD91FF3" w14:textId="4777EBCE" w:rsidR="00036450" w:rsidRDefault="005C359F" w:rsidP="00B359E4">
            <w:pPr>
              <w:pStyle w:val="Date"/>
            </w:pPr>
            <w:r>
              <w:t>(Sep 2021-current)</w:t>
            </w:r>
          </w:p>
          <w:p w14:paraId="5E9E0B16" w14:textId="3F137040" w:rsidR="005C359F" w:rsidRPr="005C359F" w:rsidRDefault="005C359F" w:rsidP="005C359F">
            <w:r>
              <w:t>Current CGPA: 8.8</w:t>
            </w:r>
          </w:p>
          <w:p w14:paraId="35DF2D50" w14:textId="1CB16159" w:rsidR="005C359F" w:rsidRDefault="005C359F" w:rsidP="00036450"/>
          <w:p w14:paraId="5BF05412" w14:textId="12548012" w:rsidR="005C359F" w:rsidRPr="005C359F" w:rsidRDefault="005C359F" w:rsidP="00036450">
            <w:pPr>
              <w:rPr>
                <w:b/>
                <w:bCs/>
              </w:rPr>
            </w:pPr>
            <w:r w:rsidRPr="005C359F">
              <w:rPr>
                <w:b/>
                <w:bCs/>
              </w:rPr>
              <w:t>DAV P</w:t>
            </w:r>
            <w:r>
              <w:rPr>
                <w:b/>
                <w:bCs/>
              </w:rPr>
              <w:t>ublic</w:t>
            </w:r>
            <w:r w:rsidRPr="005C359F"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chool</w:t>
            </w:r>
            <w:r w:rsidRPr="005C359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5C359F">
              <w:rPr>
                <w:b/>
                <w:bCs/>
              </w:rPr>
              <w:t>L</w:t>
            </w:r>
            <w:r>
              <w:rPr>
                <w:b/>
                <w:bCs/>
              </w:rPr>
              <w:t>udhiana</w:t>
            </w:r>
          </w:p>
          <w:p w14:paraId="2CA192DB" w14:textId="4EC1F526" w:rsidR="005C359F" w:rsidRDefault="005C359F" w:rsidP="00036450">
            <w:r>
              <w:t>High school: Grade 12</w:t>
            </w:r>
          </w:p>
          <w:p w14:paraId="57A65792" w14:textId="23BAC12A" w:rsidR="00036450" w:rsidRDefault="005C359F" w:rsidP="00036450">
            <w:r>
              <w:t>Score- 97.6%</w:t>
            </w:r>
          </w:p>
          <w:sdt>
            <w:sdtPr>
              <w:id w:val="1001553383"/>
              <w:placeholder>
                <w:docPart w:val="009870FD696D4C6E9699B0E8EE56F66F"/>
              </w:placeholder>
              <w:temporary/>
              <w:showingPlcHdr/>
              <w15:appearance w15:val="hidden"/>
            </w:sdtPr>
            <w:sdtEndPr/>
            <w:sdtContent>
              <w:p w14:paraId="237A62F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3CEF48" w14:textId="76097813" w:rsidR="005C359F" w:rsidRPr="005C359F" w:rsidRDefault="005C359F" w:rsidP="00B359E4">
            <w:pPr>
              <w:pStyle w:val="Date"/>
              <w:rPr>
                <w:b/>
                <w:bCs/>
              </w:rPr>
            </w:pPr>
            <w:r w:rsidRPr="005C359F">
              <w:rPr>
                <w:b/>
                <w:bCs/>
              </w:rPr>
              <w:t xml:space="preserve">Quiz </w:t>
            </w:r>
            <w:r w:rsidR="00217B07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, DAV public school (2019-2021)</w:t>
            </w:r>
          </w:p>
          <w:p w14:paraId="67133664" w14:textId="681FDC3B" w:rsidR="004D3011" w:rsidRPr="004D3011" w:rsidRDefault="00217B07" w:rsidP="004D3011">
            <w:r>
              <w:t>-Led a quiz team to state-level and district level quiz competitions</w:t>
            </w:r>
          </w:p>
          <w:p w14:paraId="671A8360" w14:textId="77777777" w:rsidR="004D3011" w:rsidRDefault="004D3011" w:rsidP="00036450"/>
          <w:sdt>
            <w:sdtPr>
              <w:id w:val="1669594239"/>
              <w:placeholder>
                <w:docPart w:val="73783877647D442B8B1071537B701561"/>
              </w:placeholder>
              <w:temporary/>
              <w:showingPlcHdr/>
              <w15:appearance w15:val="hidden"/>
            </w:sdtPr>
            <w:sdtEndPr/>
            <w:sdtContent>
              <w:p w14:paraId="7F2EED0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56DDE8" w14:textId="77777777" w:rsidR="00036450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</w:t>
            </w:r>
          </w:p>
          <w:p w14:paraId="365B117A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-C++</w:t>
            </w:r>
          </w:p>
          <w:p w14:paraId="214AE6C5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-HTML</w:t>
            </w:r>
          </w:p>
          <w:p w14:paraId="40FDD6D9" w14:textId="3BF03189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-CSS</w:t>
            </w:r>
          </w:p>
          <w:p w14:paraId="08A92D0A" w14:textId="0EA5AAF6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-Autocad</w:t>
            </w:r>
          </w:p>
          <w:p w14:paraId="049C5745" w14:textId="4C932831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-Matlab</w:t>
            </w:r>
          </w:p>
          <w:p w14:paraId="46487971" w14:textId="1C246981" w:rsidR="00217B07" w:rsidRPr="004D3011" w:rsidRDefault="00217B07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-Medium profiency in DSA</w:t>
            </w:r>
          </w:p>
        </w:tc>
      </w:tr>
    </w:tbl>
    <w:p w14:paraId="56153AB5" w14:textId="77777777" w:rsidR="0043117B" w:rsidRDefault="00AC10EF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B7A2" w14:textId="77777777" w:rsidR="005C359F" w:rsidRDefault="005C359F" w:rsidP="000C45FF">
      <w:r>
        <w:separator/>
      </w:r>
    </w:p>
  </w:endnote>
  <w:endnote w:type="continuationSeparator" w:id="0">
    <w:p w14:paraId="0BFEE107" w14:textId="77777777" w:rsidR="005C359F" w:rsidRDefault="005C35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9A20" w14:textId="77777777" w:rsidR="005C359F" w:rsidRDefault="005C359F" w:rsidP="000C45FF">
      <w:r>
        <w:separator/>
      </w:r>
    </w:p>
  </w:footnote>
  <w:footnote w:type="continuationSeparator" w:id="0">
    <w:p w14:paraId="32D51F88" w14:textId="77777777" w:rsidR="005C359F" w:rsidRDefault="005C35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F76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397382" wp14:editId="2A110E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9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7B07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359F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07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karsh%20Walia\AppData\Local\Microsoft\Office\16.0\DTS\en-US%7b77C6FEE6-73A3-49A2-82C4-C4D06EC1496E%7d\%7bE71A6939-44A9-48C6-888D-BD1D10A1346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623D0E8974E4283A44131FC15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E40F-66D4-49B4-8969-5FC1B10B5319}"/>
      </w:docPartPr>
      <w:docPartBody>
        <w:p w:rsidR="00000000" w:rsidRDefault="007B1C4D">
          <w:pPr>
            <w:pStyle w:val="E5D623D0E8974E4283A44131FC151D94"/>
          </w:pPr>
          <w:r w:rsidRPr="00D5459D">
            <w:t>Profile</w:t>
          </w:r>
        </w:p>
      </w:docPartBody>
    </w:docPart>
    <w:docPart>
      <w:docPartPr>
        <w:name w:val="CCAFE10352724D25BD82D645198A9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803D-99C9-4890-93DD-02E8C64316BA}"/>
      </w:docPartPr>
      <w:docPartBody>
        <w:p w:rsidR="00000000" w:rsidRDefault="007B1C4D">
          <w:pPr>
            <w:pStyle w:val="CCAFE10352724D25BD82D645198A90A6"/>
          </w:pPr>
          <w:r w:rsidRPr="00CB0055">
            <w:t>Contact</w:t>
          </w:r>
        </w:p>
      </w:docPartBody>
    </w:docPart>
    <w:docPart>
      <w:docPartPr>
        <w:name w:val="BF382DCF99F94C38BAE7D88B8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3F03-9261-4445-A579-457E95CBC0B4}"/>
      </w:docPartPr>
      <w:docPartBody>
        <w:p w:rsidR="00000000" w:rsidRDefault="007B1C4D">
          <w:pPr>
            <w:pStyle w:val="BF382DCF99F94C38BAE7D88B8F45211B"/>
          </w:pPr>
          <w:r w:rsidRPr="004D3011">
            <w:t>PHONE:</w:t>
          </w:r>
        </w:p>
      </w:docPartBody>
    </w:docPart>
    <w:docPart>
      <w:docPartPr>
        <w:name w:val="78684401F7C54DF5A5F0ED105D3D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9199-D7FF-4763-94A8-954F564872D4}"/>
      </w:docPartPr>
      <w:docPartBody>
        <w:p w:rsidR="00000000" w:rsidRDefault="007B1C4D">
          <w:pPr>
            <w:pStyle w:val="78684401F7C54DF5A5F0ED105D3DC09E"/>
          </w:pPr>
          <w:r w:rsidRPr="004D3011">
            <w:t>WEBSITE:</w:t>
          </w:r>
        </w:p>
      </w:docPartBody>
    </w:docPart>
    <w:docPart>
      <w:docPartPr>
        <w:name w:val="12BA1781DA9847D59B34B02FD150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DC2F-96E5-4F0C-AA9A-084949532FBF}"/>
      </w:docPartPr>
      <w:docPartBody>
        <w:p w:rsidR="00000000" w:rsidRDefault="007B1C4D">
          <w:pPr>
            <w:pStyle w:val="12BA1781DA9847D59B34B02FD1508287"/>
          </w:pPr>
          <w:r w:rsidRPr="004D3011">
            <w:t>EMAIL:</w:t>
          </w:r>
        </w:p>
      </w:docPartBody>
    </w:docPart>
    <w:docPart>
      <w:docPartPr>
        <w:name w:val="42B39B134EC8463E840FA4FA357C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F0CD-F36D-4B1E-B57B-2546CB0F66C8}"/>
      </w:docPartPr>
      <w:docPartBody>
        <w:p w:rsidR="00000000" w:rsidRDefault="007B1C4D">
          <w:pPr>
            <w:pStyle w:val="42B39B134EC8463E840FA4FA357CEFA2"/>
          </w:pPr>
          <w:r w:rsidRPr="00CB0055">
            <w:t>Hobbies</w:t>
          </w:r>
        </w:p>
      </w:docPartBody>
    </w:docPart>
    <w:docPart>
      <w:docPartPr>
        <w:name w:val="0EC58F02F88A45E688B7A65710DF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9AA2-B4C8-41F8-86BC-241DD091E138}"/>
      </w:docPartPr>
      <w:docPartBody>
        <w:p w:rsidR="00000000" w:rsidRDefault="007B1C4D">
          <w:pPr>
            <w:pStyle w:val="0EC58F02F88A45E688B7A65710DF7053"/>
          </w:pPr>
          <w:r w:rsidRPr="00036450">
            <w:t>EDUCATION</w:t>
          </w:r>
        </w:p>
      </w:docPartBody>
    </w:docPart>
    <w:docPart>
      <w:docPartPr>
        <w:name w:val="009870FD696D4C6E9699B0E8EE56F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4203-F87D-489B-A1C1-BF02DB898D7E}"/>
      </w:docPartPr>
      <w:docPartBody>
        <w:p w:rsidR="00000000" w:rsidRDefault="007B1C4D">
          <w:pPr>
            <w:pStyle w:val="009870FD696D4C6E9699B0E8EE56F66F"/>
          </w:pPr>
          <w:r w:rsidRPr="00036450">
            <w:t>WORK EXPERIENCE</w:t>
          </w:r>
        </w:p>
      </w:docPartBody>
    </w:docPart>
    <w:docPart>
      <w:docPartPr>
        <w:name w:val="73783877647D442B8B1071537B70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6895-3012-493A-A365-B96F3BAB08E2}"/>
      </w:docPartPr>
      <w:docPartBody>
        <w:p w:rsidR="00000000" w:rsidRDefault="007B1C4D">
          <w:pPr>
            <w:pStyle w:val="73783877647D442B8B1071537B70156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570C7C6764C41AD01D7655A3221BD">
    <w:name w:val="9DA570C7C6764C41AD01D7655A3221BD"/>
  </w:style>
  <w:style w:type="paragraph" w:customStyle="1" w:styleId="42931D95E169446295D1161D0666874C">
    <w:name w:val="42931D95E169446295D1161D0666874C"/>
  </w:style>
  <w:style w:type="paragraph" w:customStyle="1" w:styleId="E5D623D0E8974E4283A44131FC151D94">
    <w:name w:val="E5D623D0E8974E4283A44131FC151D94"/>
  </w:style>
  <w:style w:type="paragraph" w:customStyle="1" w:styleId="860FDE3FEA0243999DAEAADEE7EBD9C1">
    <w:name w:val="860FDE3FEA0243999DAEAADEE7EBD9C1"/>
  </w:style>
  <w:style w:type="paragraph" w:customStyle="1" w:styleId="CCAFE10352724D25BD82D645198A90A6">
    <w:name w:val="CCAFE10352724D25BD82D645198A90A6"/>
  </w:style>
  <w:style w:type="paragraph" w:customStyle="1" w:styleId="BF382DCF99F94C38BAE7D88B8F45211B">
    <w:name w:val="BF382DCF99F94C38BAE7D88B8F45211B"/>
  </w:style>
  <w:style w:type="paragraph" w:customStyle="1" w:styleId="5586B563355C44BA93A0F7F8C96AF118">
    <w:name w:val="5586B563355C44BA93A0F7F8C96AF118"/>
  </w:style>
  <w:style w:type="paragraph" w:customStyle="1" w:styleId="78684401F7C54DF5A5F0ED105D3DC09E">
    <w:name w:val="78684401F7C54DF5A5F0ED105D3DC09E"/>
  </w:style>
  <w:style w:type="paragraph" w:customStyle="1" w:styleId="DD30DB9D65784D1FB5F5795A412CADBB">
    <w:name w:val="DD30DB9D65784D1FB5F5795A412CADBB"/>
  </w:style>
  <w:style w:type="paragraph" w:customStyle="1" w:styleId="12BA1781DA9847D59B34B02FD1508287">
    <w:name w:val="12BA1781DA9847D59B34B02FD15082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E5016ED30D94F8984C66B520D0681D4">
    <w:name w:val="AE5016ED30D94F8984C66B520D0681D4"/>
  </w:style>
  <w:style w:type="paragraph" w:customStyle="1" w:styleId="42B39B134EC8463E840FA4FA357CEFA2">
    <w:name w:val="42B39B134EC8463E840FA4FA357CEFA2"/>
  </w:style>
  <w:style w:type="paragraph" w:customStyle="1" w:styleId="3948603C3B9D45B6BDCE2BF6156547F5">
    <w:name w:val="3948603C3B9D45B6BDCE2BF6156547F5"/>
  </w:style>
  <w:style w:type="paragraph" w:customStyle="1" w:styleId="F3B32DDACD9A472CB2FC2E7683ED1481">
    <w:name w:val="F3B32DDACD9A472CB2FC2E7683ED1481"/>
  </w:style>
  <w:style w:type="paragraph" w:customStyle="1" w:styleId="8057B322CB874E3B90D3793E49AE1CA3">
    <w:name w:val="8057B322CB874E3B90D3793E49AE1CA3"/>
  </w:style>
  <w:style w:type="paragraph" w:customStyle="1" w:styleId="695AE2893F82410EA912924270C09FAA">
    <w:name w:val="695AE2893F82410EA912924270C09FAA"/>
  </w:style>
  <w:style w:type="paragraph" w:customStyle="1" w:styleId="0EC58F02F88A45E688B7A65710DF7053">
    <w:name w:val="0EC58F02F88A45E688B7A65710DF7053"/>
  </w:style>
  <w:style w:type="paragraph" w:customStyle="1" w:styleId="A8C4319C0D7E4DB4B115E37278DCD2B0">
    <w:name w:val="A8C4319C0D7E4DB4B115E37278DCD2B0"/>
  </w:style>
  <w:style w:type="paragraph" w:customStyle="1" w:styleId="B3049AF6AB1D459794FD3459B6920B7A">
    <w:name w:val="B3049AF6AB1D459794FD3459B6920B7A"/>
  </w:style>
  <w:style w:type="paragraph" w:customStyle="1" w:styleId="2F1FD5B848BD4DD7898CA5E04F0986E6">
    <w:name w:val="2F1FD5B848BD4DD7898CA5E04F0986E6"/>
  </w:style>
  <w:style w:type="paragraph" w:customStyle="1" w:styleId="209BC9FC4839431AB5BBEB570FBF1D43">
    <w:name w:val="209BC9FC4839431AB5BBEB570FBF1D43"/>
  </w:style>
  <w:style w:type="paragraph" w:customStyle="1" w:styleId="FF70174380B448D892B89017D39949F8">
    <w:name w:val="FF70174380B448D892B89017D39949F8"/>
  </w:style>
  <w:style w:type="paragraph" w:customStyle="1" w:styleId="ADFB965C8CE641A2B374C8D942D78C52">
    <w:name w:val="ADFB965C8CE641A2B374C8D942D78C52"/>
  </w:style>
  <w:style w:type="paragraph" w:customStyle="1" w:styleId="DE94272FA5EA4DA59A34C6CD3F739A6C">
    <w:name w:val="DE94272FA5EA4DA59A34C6CD3F739A6C"/>
  </w:style>
  <w:style w:type="paragraph" w:customStyle="1" w:styleId="009870FD696D4C6E9699B0E8EE56F66F">
    <w:name w:val="009870FD696D4C6E9699B0E8EE56F66F"/>
  </w:style>
  <w:style w:type="paragraph" w:customStyle="1" w:styleId="D80D4D3EC76642C19A47C447F0390696">
    <w:name w:val="D80D4D3EC76642C19A47C447F0390696"/>
  </w:style>
  <w:style w:type="paragraph" w:customStyle="1" w:styleId="47F30CD5BDC348E899931EEA9280DAC3">
    <w:name w:val="47F30CD5BDC348E899931EEA9280DAC3"/>
  </w:style>
  <w:style w:type="paragraph" w:customStyle="1" w:styleId="38498DA3D8D843F794E9EEB1E2A38469">
    <w:name w:val="38498DA3D8D843F794E9EEB1E2A38469"/>
  </w:style>
  <w:style w:type="paragraph" w:customStyle="1" w:styleId="E1DDBDB868504FD584A654CEFF1BF9AE">
    <w:name w:val="E1DDBDB868504FD584A654CEFF1BF9AE"/>
  </w:style>
  <w:style w:type="paragraph" w:customStyle="1" w:styleId="CD09E14BA88243669458EB017139709F">
    <w:name w:val="CD09E14BA88243669458EB017139709F"/>
  </w:style>
  <w:style w:type="paragraph" w:customStyle="1" w:styleId="A546BAEFB3364F1F8C82EBE8C2E679A5">
    <w:name w:val="A546BAEFB3364F1F8C82EBE8C2E679A5"/>
  </w:style>
  <w:style w:type="paragraph" w:customStyle="1" w:styleId="C5E5E707E11545F79C63FE8BFCF7586A">
    <w:name w:val="C5E5E707E11545F79C63FE8BFCF7586A"/>
  </w:style>
  <w:style w:type="paragraph" w:customStyle="1" w:styleId="81016AABC4E14CD7BCC0B88DFD2E950A">
    <w:name w:val="81016AABC4E14CD7BCC0B88DFD2E950A"/>
  </w:style>
  <w:style w:type="paragraph" w:customStyle="1" w:styleId="E5EC1D9745DA4819AC4B0921B7FA644C">
    <w:name w:val="E5EC1D9745DA4819AC4B0921B7FA644C"/>
  </w:style>
  <w:style w:type="paragraph" w:customStyle="1" w:styleId="50FEA4A72CEA4F94A6B02FCF0C6CB176">
    <w:name w:val="50FEA4A72CEA4F94A6B02FCF0C6CB176"/>
  </w:style>
  <w:style w:type="paragraph" w:customStyle="1" w:styleId="913DBDE7DF3441E4A3D7DEDFC239E9CC">
    <w:name w:val="913DBDE7DF3441E4A3D7DEDFC239E9CC"/>
  </w:style>
  <w:style w:type="paragraph" w:customStyle="1" w:styleId="5D4EFB541B2F4F14BC99FCC619437253">
    <w:name w:val="5D4EFB541B2F4F14BC99FCC619437253"/>
  </w:style>
  <w:style w:type="paragraph" w:customStyle="1" w:styleId="84E5B979C2E94942984CF38279F3F7D4">
    <w:name w:val="84E5B979C2E94942984CF38279F3F7D4"/>
  </w:style>
  <w:style w:type="paragraph" w:customStyle="1" w:styleId="CA044C923A544CCE88B217170995F434">
    <w:name w:val="CA044C923A544CCE88B217170995F434"/>
  </w:style>
  <w:style w:type="paragraph" w:customStyle="1" w:styleId="15DC0EA138004A4BBD6E4DD5448FF701">
    <w:name w:val="15DC0EA138004A4BBD6E4DD5448FF7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783877647D442B8B1071537B701561">
    <w:name w:val="73783877647D442B8B1071537B701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{E71A6939-44A9-48C6-888D-BD1D10A13469}tf00546271_win32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2022-07-24T19:31:00Z</dcterms:created>
  <dcterms:modified xsi:type="dcterms:W3CDTF">2022-07-24T19:31:00Z</dcterms:modified>
</cp:coreProperties>
</file>